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0C" w:rsidRDefault="00B64C0C" w:rsidP="00B64C0C">
      <w:pPr>
        <w:jc w:val="right"/>
        <w:rPr>
          <w:sz w:val="18"/>
          <w:szCs w:val="18"/>
        </w:rPr>
      </w:pPr>
    </w:p>
    <w:p w:rsidR="00B64C0C" w:rsidRDefault="00B64C0C" w:rsidP="00B64C0C">
      <w:pPr>
        <w:jc w:val="right"/>
        <w:rPr>
          <w:b/>
          <w:sz w:val="24"/>
        </w:rPr>
      </w:pPr>
      <w:r>
        <w:rPr>
          <w:sz w:val="18"/>
          <w:szCs w:val="18"/>
        </w:rPr>
        <w:t xml:space="preserve">Fecha: </w:t>
      </w:r>
      <w:r>
        <w:rPr>
          <w:sz w:val="18"/>
          <w:szCs w:val="18"/>
        </w:rPr>
        <w:fldChar w:fldCharType="begin"/>
      </w:r>
      <w:r>
        <w:rPr>
          <w:sz w:val="18"/>
          <w:szCs w:val="18"/>
          <w:lang w:val="es-CL"/>
        </w:rPr>
        <w:instrText xml:space="preserve"> TIME \@ "dd-MM-yyyy" </w:instrText>
      </w:r>
      <w:r>
        <w:rPr>
          <w:sz w:val="18"/>
          <w:szCs w:val="18"/>
        </w:rPr>
        <w:fldChar w:fldCharType="separate"/>
      </w:r>
      <w:r w:rsidR="003F7953">
        <w:rPr>
          <w:noProof/>
          <w:sz w:val="18"/>
          <w:szCs w:val="18"/>
          <w:lang w:val="es-CL"/>
        </w:rPr>
        <w:t>26-08-2016</w:t>
      </w:r>
      <w:r>
        <w:rPr>
          <w:sz w:val="18"/>
          <w:szCs w:val="18"/>
        </w:rPr>
        <w:fldChar w:fldCharType="end"/>
      </w:r>
    </w:p>
    <w:p w:rsidR="00B64C0C" w:rsidRDefault="00B64C0C" w:rsidP="00B64C0C">
      <w:pPr>
        <w:jc w:val="center"/>
        <w:rPr>
          <w:b/>
          <w:sz w:val="24"/>
          <w:u w:val="single"/>
        </w:rPr>
      </w:pPr>
      <w:r w:rsidRPr="00B64C0C">
        <w:rPr>
          <w:b/>
          <w:sz w:val="24"/>
          <w:u w:val="single"/>
        </w:rPr>
        <w:t>NOTIFICACIÓN DE RECEPCIÓN DE COMPONENTE</w:t>
      </w:r>
    </w:p>
    <w:p w:rsidR="00B64C0C" w:rsidRDefault="00B64C0C" w:rsidP="00B64C0C">
      <w:pPr>
        <w:jc w:val="center"/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2830"/>
        <w:gridCol w:w="6521"/>
      </w:tblGrid>
      <w:tr w:rsidR="005E61B9" w:rsidRPr="002D7668" w:rsidTr="005E61B9">
        <w:tc>
          <w:tcPr>
            <w:tcW w:w="2830" w:type="dxa"/>
          </w:tcPr>
          <w:p w:rsidR="005E61B9" w:rsidRPr="002D7668" w:rsidRDefault="005E61B9" w:rsidP="005E61B9">
            <w:pPr>
              <w:spacing w:line="360" w:lineRule="auto"/>
              <w:rPr>
                <w:b/>
                <w:sz w:val="18"/>
              </w:rPr>
            </w:pPr>
            <w:r w:rsidRPr="002D7668">
              <w:rPr>
                <w:b/>
                <w:sz w:val="18"/>
              </w:rPr>
              <w:t>JEFE DE CUENTA</w:t>
            </w:r>
          </w:p>
        </w:tc>
        <w:tc>
          <w:tcPr>
            <w:tcW w:w="6521" w:type="dxa"/>
          </w:tcPr>
          <w:p w:rsidR="005E61B9" w:rsidRPr="002D7668" w:rsidRDefault="005E61B9" w:rsidP="005E61B9">
            <w:pPr>
              <w:rPr>
                <w:sz w:val="18"/>
              </w:rPr>
            </w:pPr>
          </w:p>
        </w:tc>
      </w:tr>
      <w:tr w:rsidR="005E61B9" w:rsidRPr="002D7668" w:rsidTr="005E61B9">
        <w:tc>
          <w:tcPr>
            <w:tcW w:w="2830" w:type="dxa"/>
          </w:tcPr>
          <w:p w:rsidR="005E61B9" w:rsidRPr="002D7668" w:rsidRDefault="005E61B9" w:rsidP="005E61B9">
            <w:pPr>
              <w:spacing w:line="360" w:lineRule="auto"/>
              <w:rPr>
                <w:b/>
                <w:sz w:val="18"/>
              </w:rPr>
            </w:pPr>
            <w:r w:rsidRPr="002D7668">
              <w:rPr>
                <w:b/>
                <w:sz w:val="18"/>
              </w:rPr>
              <w:t>UNIDAD NEGOCIO</w:t>
            </w:r>
          </w:p>
        </w:tc>
        <w:tc>
          <w:tcPr>
            <w:tcW w:w="6521" w:type="dxa"/>
          </w:tcPr>
          <w:p w:rsidR="005E61B9" w:rsidRPr="002D7668" w:rsidRDefault="005E61B9" w:rsidP="005E61B9">
            <w:pPr>
              <w:rPr>
                <w:sz w:val="18"/>
              </w:rPr>
            </w:pPr>
          </w:p>
        </w:tc>
      </w:tr>
    </w:tbl>
    <w:p w:rsidR="00B64C0C" w:rsidRPr="002D7668" w:rsidRDefault="00B64C0C" w:rsidP="005E61B9">
      <w:pPr>
        <w:spacing w:after="0"/>
        <w:rPr>
          <w:b/>
          <w:sz w:val="18"/>
        </w:rPr>
      </w:pPr>
      <w:r w:rsidRPr="00B64C0C">
        <w:rPr>
          <w:b/>
          <w:sz w:val="20"/>
        </w:rPr>
        <w:t>DATOS DEL NEGOCIO</w:t>
      </w:r>
    </w:p>
    <w:p w:rsidR="00B64C0C" w:rsidRPr="002D7668" w:rsidRDefault="00B64C0C" w:rsidP="00B64C0C">
      <w:pPr>
        <w:pStyle w:val="Prrafodelista"/>
        <w:rPr>
          <w:b/>
          <w:sz w:val="18"/>
        </w:rPr>
      </w:pPr>
    </w:p>
    <w:p w:rsidR="00B64C0C" w:rsidRDefault="00B64C0C" w:rsidP="005E61B9">
      <w:pPr>
        <w:spacing w:after="0"/>
        <w:rPr>
          <w:b/>
          <w:sz w:val="20"/>
        </w:rPr>
      </w:pPr>
      <w:r w:rsidRPr="00B64C0C">
        <w:rPr>
          <w:b/>
          <w:sz w:val="20"/>
        </w:rPr>
        <w:t>DATOS DEL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4"/>
        <w:gridCol w:w="2416"/>
        <w:gridCol w:w="1276"/>
        <w:gridCol w:w="425"/>
        <w:gridCol w:w="1985"/>
        <w:gridCol w:w="469"/>
      </w:tblGrid>
      <w:tr w:rsidR="00B64C0C" w:rsidRPr="002D7668" w:rsidTr="00AC05DC">
        <w:tc>
          <w:tcPr>
            <w:tcW w:w="2824" w:type="dxa"/>
          </w:tcPr>
          <w:p w:rsidR="00B64C0C" w:rsidRPr="002D7668" w:rsidRDefault="00B64C0C" w:rsidP="00B64C0C">
            <w:pPr>
              <w:spacing w:line="360" w:lineRule="auto"/>
              <w:rPr>
                <w:b/>
                <w:sz w:val="18"/>
              </w:rPr>
            </w:pPr>
            <w:r w:rsidRPr="002D7668">
              <w:rPr>
                <w:b/>
                <w:sz w:val="18"/>
              </w:rPr>
              <w:t>EMPRESA</w:t>
            </w:r>
          </w:p>
        </w:tc>
        <w:tc>
          <w:tcPr>
            <w:tcW w:w="6571" w:type="dxa"/>
            <w:gridSpan w:val="5"/>
          </w:tcPr>
          <w:p w:rsidR="00B64C0C" w:rsidRPr="002D7668" w:rsidRDefault="00B64C0C" w:rsidP="00B64C0C">
            <w:pPr>
              <w:rPr>
                <w:sz w:val="18"/>
              </w:rPr>
            </w:pPr>
          </w:p>
        </w:tc>
      </w:tr>
      <w:tr w:rsidR="00B64C0C" w:rsidRPr="002D7668" w:rsidTr="00AC05DC">
        <w:tc>
          <w:tcPr>
            <w:tcW w:w="2824" w:type="dxa"/>
          </w:tcPr>
          <w:p w:rsidR="00B64C0C" w:rsidRPr="002D7668" w:rsidRDefault="00B64C0C" w:rsidP="00B64C0C">
            <w:pPr>
              <w:spacing w:line="360" w:lineRule="auto"/>
              <w:rPr>
                <w:b/>
                <w:sz w:val="18"/>
              </w:rPr>
            </w:pPr>
            <w:r w:rsidRPr="002D7668">
              <w:rPr>
                <w:b/>
                <w:sz w:val="18"/>
              </w:rPr>
              <w:t>CONTACTO</w:t>
            </w:r>
          </w:p>
        </w:tc>
        <w:tc>
          <w:tcPr>
            <w:tcW w:w="6571" w:type="dxa"/>
            <w:gridSpan w:val="5"/>
          </w:tcPr>
          <w:p w:rsidR="00B64C0C" w:rsidRPr="002D7668" w:rsidRDefault="00B64C0C" w:rsidP="00B64C0C">
            <w:pPr>
              <w:rPr>
                <w:sz w:val="18"/>
              </w:rPr>
            </w:pPr>
          </w:p>
        </w:tc>
      </w:tr>
      <w:tr w:rsidR="00B64C0C" w:rsidRPr="002D7668" w:rsidTr="00AC05DC">
        <w:tc>
          <w:tcPr>
            <w:tcW w:w="2824" w:type="dxa"/>
          </w:tcPr>
          <w:p w:rsidR="00B64C0C" w:rsidRPr="002D7668" w:rsidRDefault="00B64C0C" w:rsidP="002D7668">
            <w:pPr>
              <w:spacing w:line="360" w:lineRule="auto"/>
              <w:rPr>
                <w:b/>
                <w:sz w:val="18"/>
              </w:rPr>
            </w:pPr>
            <w:r w:rsidRPr="002D7668">
              <w:rPr>
                <w:b/>
                <w:sz w:val="18"/>
              </w:rPr>
              <w:t xml:space="preserve">COMPONENTE </w:t>
            </w:r>
            <w:r w:rsidR="002D7668" w:rsidRPr="002D7668">
              <w:rPr>
                <w:b/>
                <w:sz w:val="18"/>
              </w:rPr>
              <w:t>|</w:t>
            </w:r>
            <w:r w:rsidRPr="002D7668">
              <w:rPr>
                <w:b/>
                <w:sz w:val="18"/>
              </w:rPr>
              <w:t xml:space="preserve"> EQUIPO</w:t>
            </w:r>
          </w:p>
        </w:tc>
        <w:tc>
          <w:tcPr>
            <w:tcW w:w="6571" w:type="dxa"/>
            <w:gridSpan w:val="5"/>
          </w:tcPr>
          <w:p w:rsidR="00B64C0C" w:rsidRPr="002D7668" w:rsidRDefault="00B64C0C" w:rsidP="00B64C0C">
            <w:pPr>
              <w:rPr>
                <w:sz w:val="18"/>
              </w:rPr>
            </w:pPr>
          </w:p>
        </w:tc>
      </w:tr>
      <w:tr w:rsidR="00B64C0C" w:rsidRPr="002D7668" w:rsidTr="00AC05DC">
        <w:trPr>
          <w:trHeight w:val="2419"/>
        </w:trPr>
        <w:tc>
          <w:tcPr>
            <w:tcW w:w="2824" w:type="dxa"/>
          </w:tcPr>
          <w:p w:rsidR="00B64C0C" w:rsidRPr="002D7668" w:rsidRDefault="002D7668" w:rsidP="002716CD">
            <w:pPr>
              <w:rPr>
                <w:b/>
                <w:sz w:val="18"/>
              </w:rPr>
            </w:pPr>
            <w:r w:rsidRPr="002D7668">
              <w:rPr>
                <w:b/>
                <w:sz w:val="18"/>
              </w:rPr>
              <w:t>MOTIVO DE ENVÍO</w:t>
            </w:r>
            <w:r w:rsidR="002716CD">
              <w:rPr>
                <w:b/>
                <w:sz w:val="18"/>
              </w:rPr>
              <w:br/>
            </w:r>
            <w:r w:rsidR="002716CD" w:rsidRPr="00AC05DC">
              <w:rPr>
                <w:b/>
                <w:sz w:val="16"/>
              </w:rPr>
              <w:t>(INFORME DE FALLA)</w:t>
            </w:r>
          </w:p>
        </w:tc>
        <w:tc>
          <w:tcPr>
            <w:tcW w:w="6571" w:type="dxa"/>
            <w:gridSpan w:val="5"/>
          </w:tcPr>
          <w:p w:rsidR="00B64C0C" w:rsidRPr="002D7668" w:rsidRDefault="00B64C0C" w:rsidP="00B64C0C">
            <w:pPr>
              <w:rPr>
                <w:sz w:val="18"/>
              </w:rPr>
            </w:pPr>
          </w:p>
        </w:tc>
      </w:tr>
      <w:tr w:rsidR="00B64C0C" w:rsidRPr="002D7668" w:rsidTr="00AC05DC">
        <w:tc>
          <w:tcPr>
            <w:tcW w:w="2824" w:type="dxa"/>
          </w:tcPr>
          <w:p w:rsidR="00B64C0C" w:rsidRPr="002D7668" w:rsidRDefault="002D7668" w:rsidP="002D7668">
            <w:pPr>
              <w:spacing w:line="360" w:lineRule="auto"/>
              <w:rPr>
                <w:b/>
                <w:sz w:val="18"/>
              </w:rPr>
            </w:pPr>
            <w:r w:rsidRPr="002D7668">
              <w:rPr>
                <w:b/>
                <w:sz w:val="18"/>
              </w:rPr>
              <w:t>PRIORIDAD DE CLIENTE</w:t>
            </w:r>
          </w:p>
        </w:tc>
        <w:tc>
          <w:tcPr>
            <w:tcW w:w="6571" w:type="dxa"/>
            <w:gridSpan w:val="5"/>
          </w:tcPr>
          <w:p w:rsidR="00B64C0C" w:rsidRPr="002D7668" w:rsidRDefault="00B64C0C" w:rsidP="00B64C0C">
            <w:pPr>
              <w:rPr>
                <w:sz w:val="18"/>
              </w:rPr>
            </w:pPr>
          </w:p>
        </w:tc>
      </w:tr>
      <w:tr w:rsidR="00AC05DC" w:rsidRPr="00AC05DC" w:rsidTr="00AC05DC">
        <w:tc>
          <w:tcPr>
            <w:tcW w:w="2824" w:type="dxa"/>
          </w:tcPr>
          <w:p w:rsidR="00AC05DC" w:rsidRPr="00AC05DC" w:rsidRDefault="00AC05DC" w:rsidP="002D7668">
            <w:pPr>
              <w:spacing w:line="360" w:lineRule="auto"/>
              <w:rPr>
                <w:b/>
                <w:sz w:val="18"/>
              </w:rPr>
            </w:pPr>
            <w:r w:rsidRPr="00AC05DC">
              <w:rPr>
                <w:b/>
                <w:sz w:val="18"/>
              </w:rPr>
              <w:t>FECHA PROPUESTA ENVÍO</w:t>
            </w:r>
          </w:p>
        </w:tc>
        <w:tc>
          <w:tcPr>
            <w:tcW w:w="2416" w:type="dxa"/>
          </w:tcPr>
          <w:p w:rsidR="00AC05DC" w:rsidRPr="00AC05DC" w:rsidRDefault="00AC05DC" w:rsidP="00B64C0C">
            <w:pPr>
              <w:rPr>
                <w:b/>
                <w:sz w:val="18"/>
              </w:rPr>
            </w:pPr>
          </w:p>
        </w:tc>
        <w:tc>
          <w:tcPr>
            <w:tcW w:w="1276" w:type="dxa"/>
          </w:tcPr>
          <w:p w:rsidR="00AC05DC" w:rsidRPr="00AC05DC" w:rsidRDefault="00AC05DC" w:rsidP="00AC05DC">
            <w:pPr>
              <w:rPr>
                <w:b/>
                <w:sz w:val="18"/>
              </w:rPr>
            </w:pPr>
            <w:r w:rsidRPr="00AC05DC">
              <w:rPr>
                <w:b/>
                <w:sz w:val="18"/>
              </w:rPr>
              <w:t>RETIRO MD</w:t>
            </w:r>
          </w:p>
        </w:tc>
        <w:tc>
          <w:tcPr>
            <w:tcW w:w="425" w:type="dxa"/>
          </w:tcPr>
          <w:p w:rsidR="00AC05DC" w:rsidRPr="00AC05DC" w:rsidRDefault="00AC05DC" w:rsidP="00B64C0C">
            <w:pPr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C05DC" w:rsidRPr="00AC05DC" w:rsidRDefault="00AC05DC" w:rsidP="00B64C0C">
            <w:pPr>
              <w:rPr>
                <w:b/>
                <w:sz w:val="18"/>
              </w:rPr>
            </w:pPr>
            <w:r w:rsidRPr="00AC05DC">
              <w:rPr>
                <w:b/>
                <w:sz w:val="18"/>
              </w:rPr>
              <w:t>DESPACHO CLIENTE</w:t>
            </w:r>
          </w:p>
        </w:tc>
        <w:tc>
          <w:tcPr>
            <w:tcW w:w="469" w:type="dxa"/>
          </w:tcPr>
          <w:p w:rsidR="00AC05DC" w:rsidRPr="00AC05DC" w:rsidRDefault="00AC05DC" w:rsidP="00B64C0C">
            <w:pPr>
              <w:rPr>
                <w:b/>
                <w:sz w:val="18"/>
              </w:rPr>
            </w:pPr>
          </w:p>
        </w:tc>
      </w:tr>
    </w:tbl>
    <w:p w:rsidR="00B64C0C" w:rsidRPr="00B64C0C" w:rsidRDefault="00B64C0C" w:rsidP="00B64C0C">
      <w:pPr>
        <w:rPr>
          <w:b/>
          <w:sz w:val="20"/>
        </w:rPr>
      </w:pPr>
    </w:p>
    <w:p w:rsidR="002D7668" w:rsidRPr="00B64C0C" w:rsidRDefault="002D7668" w:rsidP="00B64C0C">
      <w:pPr>
        <w:rPr>
          <w:b/>
          <w:sz w:val="20"/>
        </w:rPr>
      </w:pPr>
      <w:bookmarkStart w:id="0" w:name="_GoBack"/>
      <w:bookmarkEnd w:id="0"/>
      <w:r w:rsidRPr="002D7668">
        <w:rPr>
          <w:b/>
          <w:sz w:val="18"/>
        </w:rPr>
        <w:t xml:space="preserve">COMENTARIOS EXTRAS </w:t>
      </w:r>
      <w:r w:rsidRPr="00AC05DC">
        <w:rPr>
          <w:b/>
          <w:sz w:val="14"/>
        </w:rPr>
        <w:t>(EJ: DIMENSIONES | PESO DEL COMPONENTE</w:t>
      </w:r>
      <w:r w:rsidR="002716CD" w:rsidRPr="00AC05DC">
        <w:rPr>
          <w:b/>
          <w:sz w:val="14"/>
        </w:rPr>
        <w:t xml:space="preserve"> | TIPO DE EMBALAJE</w:t>
      </w:r>
      <w:r w:rsidR="00AC05DC" w:rsidRPr="00AC05DC">
        <w:rPr>
          <w:b/>
          <w:sz w:val="14"/>
        </w:rPr>
        <w:t xml:space="preserve"> | LUGAR RETIRO</w:t>
      </w:r>
      <w:r w:rsidRPr="00AC05DC">
        <w:rPr>
          <w:b/>
          <w:sz w:val="14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2D7668" w:rsidTr="005E61B9">
        <w:trPr>
          <w:trHeight w:val="2356"/>
        </w:trPr>
        <w:tc>
          <w:tcPr>
            <w:tcW w:w="9395" w:type="dxa"/>
          </w:tcPr>
          <w:p w:rsidR="002D7668" w:rsidRDefault="002D7668" w:rsidP="00B64C0C">
            <w:pPr>
              <w:rPr>
                <w:b/>
                <w:sz w:val="20"/>
              </w:rPr>
            </w:pPr>
          </w:p>
        </w:tc>
      </w:tr>
    </w:tbl>
    <w:p w:rsidR="00B64C0C" w:rsidRPr="00B64C0C" w:rsidRDefault="00B64C0C" w:rsidP="00B64C0C">
      <w:pPr>
        <w:rPr>
          <w:b/>
          <w:sz w:val="20"/>
        </w:rPr>
      </w:pPr>
    </w:p>
    <w:sectPr w:rsidR="00B64C0C" w:rsidRPr="00B64C0C" w:rsidSect="00972833">
      <w:headerReference w:type="default" r:id="rId8"/>
      <w:footerReference w:type="default" r:id="rId9"/>
      <w:pgSz w:w="12240" w:h="15840"/>
      <w:pgMar w:top="1985" w:right="1134" w:bottom="1418" w:left="1701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A7A" w:rsidRDefault="00E16A7A">
      <w:pPr>
        <w:spacing w:after="0"/>
      </w:pPr>
      <w:r>
        <w:separator/>
      </w:r>
    </w:p>
  </w:endnote>
  <w:endnote w:type="continuationSeparator" w:id="0">
    <w:p w:rsidR="00E16A7A" w:rsidRDefault="00E16A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B50" w:rsidRDefault="004D0B50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7389495</wp:posOffset>
          </wp:positionV>
          <wp:extent cx="8382000" cy="1209675"/>
          <wp:effectExtent l="19050" t="0" r="0" b="0"/>
          <wp:wrapSquare wrapText="bothSides"/>
          <wp:docPr id="1" name="0 Imagen" descr="Bajada de Pág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 de Pág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0" cy="120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A7A" w:rsidRDefault="00E16A7A">
      <w:pPr>
        <w:spacing w:after="0"/>
      </w:pPr>
      <w:r>
        <w:separator/>
      </w:r>
    </w:p>
  </w:footnote>
  <w:footnote w:type="continuationSeparator" w:id="0">
    <w:p w:rsidR="00E16A7A" w:rsidRDefault="00E16A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B50" w:rsidRDefault="004D0B50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-1107839</wp:posOffset>
          </wp:positionH>
          <wp:positionV relativeFrom="paragraph">
            <wp:posOffset>0</wp:posOffset>
          </wp:positionV>
          <wp:extent cx="7812804" cy="1212850"/>
          <wp:effectExtent l="0" t="0" r="0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6040" cy="12133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95CF8"/>
    <w:multiLevelType w:val="hybridMultilevel"/>
    <w:tmpl w:val="9FE0C2DC"/>
    <w:lvl w:ilvl="0" w:tplc="340A001B">
      <w:start w:val="1"/>
      <w:numFmt w:val="lowerRoman"/>
      <w:lvlText w:val="%1."/>
      <w:lvlJc w:val="righ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C0B3734"/>
    <w:multiLevelType w:val="hybridMultilevel"/>
    <w:tmpl w:val="05BC7C0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97DC2"/>
    <w:multiLevelType w:val="hybridMultilevel"/>
    <w:tmpl w:val="AC7A33C6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C95F3D"/>
    <w:multiLevelType w:val="hybridMultilevel"/>
    <w:tmpl w:val="C9B6DA2A"/>
    <w:lvl w:ilvl="0" w:tplc="340A0017">
      <w:start w:val="1"/>
      <w:numFmt w:val="lowerLetter"/>
      <w:lvlText w:val="%1)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006AAE"/>
    <w:multiLevelType w:val="hybridMultilevel"/>
    <w:tmpl w:val="C592EE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E1AC7"/>
    <w:multiLevelType w:val="hybridMultilevel"/>
    <w:tmpl w:val="D278FD74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CA6DC4"/>
    <w:multiLevelType w:val="hybridMultilevel"/>
    <w:tmpl w:val="7FF8BB82"/>
    <w:lvl w:ilvl="0" w:tplc="3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2D2D5CC0"/>
    <w:multiLevelType w:val="hybridMultilevel"/>
    <w:tmpl w:val="CE04152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37CA4"/>
    <w:multiLevelType w:val="hybridMultilevel"/>
    <w:tmpl w:val="E23A71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119D4"/>
    <w:multiLevelType w:val="hybridMultilevel"/>
    <w:tmpl w:val="4A98FDD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17">
      <w:start w:val="1"/>
      <w:numFmt w:val="lowerLetter"/>
      <w:lvlText w:val="%4)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018ED"/>
    <w:multiLevelType w:val="hybridMultilevel"/>
    <w:tmpl w:val="BEEAC69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55AA7"/>
    <w:multiLevelType w:val="hybridMultilevel"/>
    <w:tmpl w:val="F084B1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35E96"/>
    <w:multiLevelType w:val="hybridMultilevel"/>
    <w:tmpl w:val="81E8086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7">
      <w:start w:val="1"/>
      <w:numFmt w:val="lowerLetter"/>
      <w:lvlText w:val="%2)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87C25"/>
    <w:multiLevelType w:val="hybridMultilevel"/>
    <w:tmpl w:val="F898A26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10"/>
  </w:num>
  <w:num w:numId="5">
    <w:abstractNumId w:val="12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5"/>
  </w:num>
  <w:num w:numId="12">
    <w:abstractNumId w:val="8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e8e8e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E6"/>
    <w:rsid w:val="00006DE6"/>
    <w:rsid w:val="00023619"/>
    <w:rsid w:val="00045F8B"/>
    <w:rsid w:val="000552BB"/>
    <w:rsid w:val="000676C8"/>
    <w:rsid w:val="00073F4F"/>
    <w:rsid w:val="000C7EEE"/>
    <w:rsid w:val="00110FF6"/>
    <w:rsid w:val="0011589A"/>
    <w:rsid w:val="0013365A"/>
    <w:rsid w:val="0014055A"/>
    <w:rsid w:val="0014691B"/>
    <w:rsid w:val="00187550"/>
    <w:rsid w:val="00190645"/>
    <w:rsid w:val="001C5E67"/>
    <w:rsid w:val="00233BF2"/>
    <w:rsid w:val="00234E5F"/>
    <w:rsid w:val="002532F4"/>
    <w:rsid w:val="002716CD"/>
    <w:rsid w:val="002B3C62"/>
    <w:rsid w:val="002D7668"/>
    <w:rsid w:val="002F5664"/>
    <w:rsid w:val="00310024"/>
    <w:rsid w:val="00357506"/>
    <w:rsid w:val="00373863"/>
    <w:rsid w:val="00376CA4"/>
    <w:rsid w:val="00393547"/>
    <w:rsid w:val="003A5D70"/>
    <w:rsid w:val="003C2B33"/>
    <w:rsid w:val="003C4486"/>
    <w:rsid w:val="003C5EBC"/>
    <w:rsid w:val="003D0D56"/>
    <w:rsid w:val="003D4856"/>
    <w:rsid w:val="003F7953"/>
    <w:rsid w:val="00404BCB"/>
    <w:rsid w:val="0041210E"/>
    <w:rsid w:val="00422D2A"/>
    <w:rsid w:val="004456F9"/>
    <w:rsid w:val="00450CF4"/>
    <w:rsid w:val="0047033A"/>
    <w:rsid w:val="00496257"/>
    <w:rsid w:val="004A092C"/>
    <w:rsid w:val="004A35C7"/>
    <w:rsid w:val="004C22E0"/>
    <w:rsid w:val="004D0856"/>
    <w:rsid w:val="004D0B50"/>
    <w:rsid w:val="004E301F"/>
    <w:rsid w:val="004E347F"/>
    <w:rsid w:val="005351D6"/>
    <w:rsid w:val="00572AE4"/>
    <w:rsid w:val="00574FA7"/>
    <w:rsid w:val="005B36CD"/>
    <w:rsid w:val="005D1B03"/>
    <w:rsid w:val="005D3300"/>
    <w:rsid w:val="005E61B9"/>
    <w:rsid w:val="005F51F5"/>
    <w:rsid w:val="00624EB3"/>
    <w:rsid w:val="00630DFD"/>
    <w:rsid w:val="00656C8F"/>
    <w:rsid w:val="0066501A"/>
    <w:rsid w:val="00677E69"/>
    <w:rsid w:val="00686C0B"/>
    <w:rsid w:val="00687A9B"/>
    <w:rsid w:val="006C0C8B"/>
    <w:rsid w:val="006C1B88"/>
    <w:rsid w:val="006E2A70"/>
    <w:rsid w:val="007165A4"/>
    <w:rsid w:val="007308AB"/>
    <w:rsid w:val="0077133D"/>
    <w:rsid w:val="0077735C"/>
    <w:rsid w:val="00794B7D"/>
    <w:rsid w:val="00794EE1"/>
    <w:rsid w:val="007A63F0"/>
    <w:rsid w:val="007C5E52"/>
    <w:rsid w:val="007F1957"/>
    <w:rsid w:val="00803D30"/>
    <w:rsid w:val="00843703"/>
    <w:rsid w:val="00843E25"/>
    <w:rsid w:val="0084608F"/>
    <w:rsid w:val="00862BD4"/>
    <w:rsid w:val="00871148"/>
    <w:rsid w:val="008878C8"/>
    <w:rsid w:val="008A5950"/>
    <w:rsid w:val="008C0BD4"/>
    <w:rsid w:val="008C4681"/>
    <w:rsid w:val="008D55BC"/>
    <w:rsid w:val="008E7971"/>
    <w:rsid w:val="008F297D"/>
    <w:rsid w:val="008F7BF9"/>
    <w:rsid w:val="00902996"/>
    <w:rsid w:val="00903EF6"/>
    <w:rsid w:val="009205DE"/>
    <w:rsid w:val="0092317B"/>
    <w:rsid w:val="00964A4B"/>
    <w:rsid w:val="009676AA"/>
    <w:rsid w:val="00972833"/>
    <w:rsid w:val="00973C1B"/>
    <w:rsid w:val="00983817"/>
    <w:rsid w:val="009A0802"/>
    <w:rsid w:val="009A3DDC"/>
    <w:rsid w:val="009A6E64"/>
    <w:rsid w:val="009B3489"/>
    <w:rsid w:val="009B74B0"/>
    <w:rsid w:val="009C04A7"/>
    <w:rsid w:val="009D1F1D"/>
    <w:rsid w:val="009D625B"/>
    <w:rsid w:val="009E78C7"/>
    <w:rsid w:val="00A044E6"/>
    <w:rsid w:val="00A21393"/>
    <w:rsid w:val="00A32C24"/>
    <w:rsid w:val="00A71611"/>
    <w:rsid w:val="00A73F2C"/>
    <w:rsid w:val="00A77311"/>
    <w:rsid w:val="00A95DB5"/>
    <w:rsid w:val="00AA3440"/>
    <w:rsid w:val="00AA44F8"/>
    <w:rsid w:val="00AB4D3F"/>
    <w:rsid w:val="00AB6C0F"/>
    <w:rsid w:val="00AC05DC"/>
    <w:rsid w:val="00AC0BB1"/>
    <w:rsid w:val="00AF09BE"/>
    <w:rsid w:val="00AF190A"/>
    <w:rsid w:val="00AF2D9E"/>
    <w:rsid w:val="00AF53E4"/>
    <w:rsid w:val="00AF7642"/>
    <w:rsid w:val="00B231A6"/>
    <w:rsid w:val="00B608A1"/>
    <w:rsid w:val="00B615AA"/>
    <w:rsid w:val="00B64C0C"/>
    <w:rsid w:val="00B844A8"/>
    <w:rsid w:val="00BA2A87"/>
    <w:rsid w:val="00BB08AD"/>
    <w:rsid w:val="00BB4E12"/>
    <w:rsid w:val="00BC7B67"/>
    <w:rsid w:val="00BF1C7A"/>
    <w:rsid w:val="00C05739"/>
    <w:rsid w:val="00C65CFD"/>
    <w:rsid w:val="00C90D42"/>
    <w:rsid w:val="00CD2BC5"/>
    <w:rsid w:val="00CE314D"/>
    <w:rsid w:val="00CF497A"/>
    <w:rsid w:val="00D02A13"/>
    <w:rsid w:val="00D27173"/>
    <w:rsid w:val="00D327DC"/>
    <w:rsid w:val="00D34824"/>
    <w:rsid w:val="00D3671E"/>
    <w:rsid w:val="00D45BAE"/>
    <w:rsid w:val="00D57E75"/>
    <w:rsid w:val="00D60B28"/>
    <w:rsid w:val="00D62B12"/>
    <w:rsid w:val="00D712BD"/>
    <w:rsid w:val="00D748EE"/>
    <w:rsid w:val="00DA26CC"/>
    <w:rsid w:val="00DC0B8C"/>
    <w:rsid w:val="00DD7050"/>
    <w:rsid w:val="00DE2D9A"/>
    <w:rsid w:val="00DE4B77"/>
    <w:rsid w:val="00DE5253"/>
    <w:rsid w:val="00DE5466"/>
    <w:rsid w:val="00E0778A"/>
    <w:rsid w:val="00E11FAA"/>
    <w:rsid w:val="00E127D5"/>
    <w:rsid w:val="00E16A7A"/>
    <w:rsid w:val="00E218AA"/>
    <w:rsid w:val="00E26C75"/>
    <w:rsid w:val="00E46CCB"/>
    <w:rsid w:val="00E46E7F"/>
    <w:rsid w:val="00E83A19"/>
    <w:rsid w:val="00E86F74"/>
    <w:rsid w:val="00EA65AB"/>
    <w:rsid w:val="00EA7932"/>
    <w:rsid w:val="00ED0C7D"/>
    <w:rsid w:val="00EE5038"/>
    <w:rsid w:val="00EE78EA"/>
    <w:rsid w:val="00F1799A"/>
    <w:rsid w:val="00F34BB1"/>
    <w:rsid w:val="00F74978"/>
    <w:rsid w:val="00F91474"/>
    <w:rsid w:val="00FA4602"/>
    <w:rsid w:val="00FB45BB"/>
    <w:rsid w:val="00FB6F32"/>
    <w:rsid w:val="00FC3211"/>
    <w:rsid w:val="00FD73DF"/>
    <w:rsid w:val="00FE1376"/>
    <w:rsid w:val="00FE2BD8"/>
    <w:rsid w:val="00FE47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8e8e9"/>
    </o:shapedefaults>
    <o:shapelayout v:ext="edit">
      <o:idmap v:ext="edit" data="1"/>
    </o:shapelayout>
  </w:shapeDefaults>
  <w:decimalSymbol w:val=","/>
  <w:listSeparator w:val=";"/>
  <w15:docId w15:val="{B0EFE97A-5089-42A2-97CC-28524275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97D"/>
    <w:rPr>
      <w:rFonts w:ascii="Segoe UI" w:hAnsi="Segoe UI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94EE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297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321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A9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MD12">
    <w:name w:val="Titulo MD1.2"/>
    <w:basedOn w:val="Normal"/>
    <w:autoRedefine/>
    <w:qFormat/>
    <w:rsid w:val="00811DAC"/>
    <w:pPr>
      <w:widowControl w:val="0"/>
      <w:autoSpaceDE w:val="0"/>
      <w:autoSpaceDN w:val="0"/>
      <w:adjustRightInd w:val="0"/>
      <w:spacing w:after="280" w:line="360" w:lineRule="auto"/>
    </w:pPr>
    <w:rPr>
      <w:rFonts w:ascii="Arial" w:hAnsi="Arial" w:cs="Arial"/>
      <w:b/>
      <w:sz w:val="20"/>
      <w:szCs w:val="2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5BA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5BAE"/>
  </w:style>
  <w:style w:type="paragraph" w:styleId="Piedepgina">
    <w:name w:val="footer"/>
    <w:basedOn w:val="Normal"/>
    <w:link w:val="PiedepginaCar"/>
    <w:uiPriority w:val="99"/>
    <w:unhideWhenUsed/>
    <w:rsid w:val="00D45BA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BAE"/>
  </w:style>
  <w:style w:type="paragraph" w:styleId="Textodeglobo">
    <w:name w:val="Balloon Text"/>
    <w:basedOn w:val="Normal"/>
    <w:link w:val="TextodegloboCar"/>
    <w:uiPriority w:val="99"/>
    <w:semiHidden/>
    <w:unhideWhenUsed/>
    <w:rsid w:val="00A044E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4E6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link w:val="TextosinformatoCar"/>
    <w:uiPriority w:val="99"/>
    <w:unhideWhenUsed/>
    <w:rsid w:val="00450CF4"/>
    <w:pPr>
      <w:spacing w:after="0"/>
    </w:pPr>
    <w:rPr>
      <w:rFonts w:ascii="Calibri" w:hAnsi="Calibri" w:cs="Consolas"/>
      <w:szCs w:val="21"/>
      <w:lang w:val="es-C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50CF4"/>
    <w:rPr>
      <w:rFonts w:ascii="Calibri" w:hAnsi="Calibri" w:cs="Consolas"/>
      <w:sz w:val="22"/>
      <w:szCs w:val="21"/>
      <w:lang w:val="es-CL"/>
    </w:rPr>
  </w:style>
  <w:style w:type="paragraph" w:styleId="Prrafodelista">
    <w:name w:val="List Paragraph"/>
    <w:basedOn w:val="Normal"/>
    <w:uiPriority w:val="34"/>
    <w:qFormat/>
    <w:rsid w:val="00E11FA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794EE1"/>
    <w:pPr>
      <w:spacing w:after="0"/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794EE1"/>
    <w:pPr>
      <w:spacing w:after="0"/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794EE1"/>
    <w:pPr>
      <w:spacing w:after="0"/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794EE1"/>
    <w:pPr>
      <w:spacing w:after="0"/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794EE1"/>
    <w:pPr>
      <w:spacing w:after="0"/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794EE1"/>
    <w:pPr>
      <w:spacing w:after="0"/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794EE1"/>
    <w:pPr>
      <w:spacing w:after="0"/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794EE1"/>
    <w:pPr>
      <w:spacing w:after="0"/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794EE1"/>
    <w:pPr>
      <w:spacing w:after="0"/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794EE1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94EE1"/>
    <w:rPr>
      <w:rFonts w:ascii="Segoe UI" w:eastAsiaTheme="majorEastAsia" w:hAnsi="Segoe UI" w:cstheme="majorBidi"/>
      <w:b/>
      <w:color w:val="000000" w:themeColor="text1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94EE1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4EE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94EE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F297D"/>
    <w:rPr>
      <w:rFonts w:ascii="Segoe UI" w:eastAsiaTheme="majorEastAsia" w:hAnsi="Segoe UI" w:cstheme="majorBidi"/>
      <w:b/>
      <w:sz w:val="22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F297D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FC3211"/>
    <w:rPr>
      <w:rFonts w:ascii="Segoe UI" w:eastAsiaTheme="majorEastAsia" w:hAnsi="Segoe UI" w:cstheme="majorBidi"/>
      <w:color w:val="000000" w:themeColor="text1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DE4B77"/>
    <w:pPr>
      <w:tabs>
        <w:tab w:val="right" w:leader="dot" w:pos="9395"/>
      </w:tabs>
      <w:spacing w:after="100"/>
      <w:ind w:left="440"/>
    </w:pPr>
    <w:rPr>
      <w:b/>
      <w:noProof/>
    </w:rPr>
  </w:style>
  <w:style w:type="character" w:customStyle="1" w:styleId="Ttulo4Car">
    <w:name w:val="Título 4 Car"/>
    <w:basedOn w:val="Fuentedeprrafopredeter"/>
    <w:link w:val="Ttulo4"/>
    <w:uiPriority w:val="9"/>
    <w:rsid w:val="00687A9B"/>
    <w:rPr>
      <w:rFonts w:ascii="Segoe UI" w:eastAsiaTheme="majorEastAsia" w:hAnsi="Segoe UI" w:cstheme="majorBidi"/>
      <w:i/>
      <w:iCs/>
      <w:color w:val="000000" w:themeColor="text1"/>
      <w:sz w:val="22"/>
      <w:u w:val="single"/>
    </w:rPr>
  </w:style>
  <w:style w:type="table" w:styleId="Tablaconcuadrcula">
    <w:name w:val="Table Grid"/>
    <w:basedOn w:val="Tablanormal"/>
    <w:uiPriority w:val="59"/>
    <w:rsid w:val="009676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pulveda.DIESEL\AppData\Local\Microsoft\Windows\Temporary%20Internet%20Files\Content.Outlook\SHX1TY04\Plantilla%20Carta%20-%20cop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AB43D-AC95-4EC8-BB32-D6B61F1D1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Carta - copia.dotx</Template>
  <TotalTime>28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Gumucio Diseño y publicidad Ltda.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dsepulveda</dc:creator>
  <cp:lastModifiedBy>Gabriel Medina Aguilera</cp:lastModifiedBy>
  <cp:revision>3</cp:revision>
  <cp:lastPrinted>2016-08-26T11:23:00Z</cp:lastPrinted>
  <dcterms:created xsi:type="dcterms:W3CDTF">2016-08-26T11:23:00Z</dcterms:created>
  <dcterms:modified xsi:type="dcterms:W3CDTF">2016-08-26T11:50:00Z</dcterms:modified>
</cp:coreProperties>
</file>